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491C" w:rsidRDefault="00DA491C">
      <w:pPr>
        <w:jc w:val="center"/>
        <w:rPr>
          <w:rFonts w:ascii="楷体_GB2312" w:eastAsia="楷体_GB2312" w:hAnsi="楷体_GB2312" w:cs="楷体_GB2312"/>
          <w:sz w:val="44"/>
          <w:szCs w:val="44"/>
        </w:rPr>
      </w:pPr>
    </w:p>
    <w:p w:rsidR="00DA491C" w:rsidRDefault="00DA491C">
      <w:pPr>
        <w:jc w:val="center"/>
        <w:rPr>
          <w:rFonts w:ascii="楷体_GB2312" w:eastAsia="楷体_GB2312" w:hAnsi="楷体_GB2312" w:cs="楷体_GB2312"/>
          <w:sz w:val="44"/>
          <w:szCs w:val="44"/>
        </w:rPr>
      </w:pPr>
    </w:p>
    <w:p w:rsidR="00DA491C" w:rsidRDefault="00D25364">
      <w:pPr>
        <w:jc w:val="center"/>
        <w:rPr>
          <w:rFonts w:ascii="楷体_GB2312" w:eastAsia="楷体_GB2312" w:hAnsi="楷体_GB2312" w:cs="楷体_GB2312"/>
          <w:sz w:val="44"/>
          <w:szCs w:val="44"/>
        </w:rPr>
      </w:pPr>
      <w:r>
        <w:rPr>
          <w:rFonts w:ascii="楷体_GB2312" w:eastAsia="楷体_GB2312" w:hAnsi="楷体_GB2312" w:cs="楷体_GB2312"/>
          <w:sz w:val="44"/>
          <w:szCs w:val="44"/>
        </w:rPr>
        <w:t>哈尔滨工业大学</w:t>
      </w:r>
      <w:r>
        <w:rPr>
          <w:rFonts w:eastAsia="楷体_GB2312"/>
          <w:sz w:val="44"/>
          <w:szCs w:val="44"/>
        </w:rPr>
        <w:t>计算机科学与技术</w:t>
      </w:r>
      <w:r>
        <w:rPr>
          <w:rFonts w:ascii="楷体_GB2312" w:eastAsia="楷体_GB2312" w:hAnsi="楷体_GB2312" w:cs="楷体_GB2312"/>
          <w:sz w:val="44"/>
          <w:szCs w:val="44"/>
        </w:rPr>
        <w:t>学院</w:t>
      </w:r>
    </w:p>
    <w:p w:rsidR="00DA491C" w:rsidRDefault="00D25364">
      <w:pPr>
        <w:jc w:val="center"/>
        <w:rPr>
          <w:rFonts w:ascii="楷体_GB2312" w:eastAsia="楷体_GB2312" w:hAnsi="楷体_GB2312" w:cs="楷体_GB2312"/>
          <w:sz w:val="72"/>
          <w:szCs w:val="72"/>
        </w:rPr>
      </w:pPr>
      <w:r>
        <w:rPr>
          <w:rFonts w:ascii="楷体_GB2312" w:eastAsia="楷体_GB2312" w:hAnsi="楷体_GB2312" w:cs="楷体_GB2312"/>
          <w:sz w:val="44"/>
          <w:szCs w:val="44"/>
        </w:rPr>
        <w:t>《</w:t>
      </w:r>
      <w:r w:rsidR="009A7FF8">
        <w:rPr>
          <w:rFonts w:ascii="楷体_GB2312" w:eastAsia="楷体_GB2312" w:hAnsi="楷体_GB2312" w:cs="楷体_GB2312" w:hint="eastAsia"/>
          <w:sz w:val="44"/>
          <w:szCs w:val="44"/>
        </w:rPr>
        <w:t>算法设计与分析</w:t>
      </w:r>
      <w:r>
        <w:rPr>
          <w:rFonts w:ascii="楷体_GB2312" w:eastAsia="楷体_GB2312" w:hAnsi="楷体_GB2312" w:cs="楷体_GB2312"/>
          <w:sz w:val="44"/>
          <w:szCs w:val="44"/>
        </w:rPr>
        <w:t>》</w:t>
      </w:r>
    </w:p>
    <w:p w:rsidR="00DA491C" w:rsidRDefault="00DA491C">
      <w:pPr>
        <w:jc w:val="center"/>
        <w:rPr>
          <w:rFonts w:ascii="楷体_GB2312" w:eastAsia="楷体_GB2312" w:hAnsi="楷体_GB2312" w:cs="楷体_GB2312"/>
          <w:sz w:val="72"/>
          <w:szCs w:val="72"/>
        </w:rPr>
      </w:pPr>
    </w:p>
    <w:p w:rsidR="00DA491C" w:rsidRDefault="00BC076F">
      <w:pPr>
        <w:jc w:val="center"/>
      </w:pPr>
      <w:r>
        <w:rPr>
          <w:rFonts w:ascii="楷体_GB2312" w:eastAsia="楷体_GB2312" w:hAnsi="楷体_GB2312" w:cs="楷体_GB2312" w:hint="eastAsia"/>
          <w:sz w:val="72"/>
          <w:szCs w:val="72"/>
        </w:rPr>
        <w:t>课程报告</w:t>
      </w:r>
    </w:p>
    <w:p w:rsidR="00DA491C" w:rsidRDefault="00DA491C"/>
    <w:p w:rsidR="00DA491C" w:rsidRDefault="00DA491C"/>
    <w:p w:rsidR="00DA491C" w:rsidRDefault="00DA491C"/>
    <w:p w:rsidR="00DA491C" w:rsidRDefault="00DA491C"/>
    <w:p w:rsidR="00DA491C" w:rsidRDefault="00DA491C"/>
    <w:p w:rsidR="00DA491C" w:rsidRDefault="00DA491C"/>
    <w:p w:rsidR="00DA491C" w:rsidRDefault="00DA491C"/>
    <w:p w:rsidR="00636444" w:rsidRDefault="00636444"/>
    <w:p w:rsidR="00636444" w:rsidRDefault="00636444"/>
    <w:p w:rsidR="00636444" w:rsidRDefault="00636444"/>
    <w:p w:rsidR="00DA491C" w:rsidRDefault="00DA491C"/>
    <w:p w:rsidR="00DA491C" w:rsidRDefault="00DA491C"/>
    <w:p w:rsidR="00DA491C" w:rsidRDefault="00DA491C"/>
    <w:p w:rsidR="00DA491C" w:rsidRDefault="00DA491C"/>
    <w:tbl>
      <w:tblPr>
        <w:tblStyle w:val="af1"/>
        <w:tblW w:w="0" w:type="auto"/>
        <w:tblInd w:w="1838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D72E37" w:rsidTr="00FC2F4C">
        <w:tc>
          <w:tcPr>
            <w:tcW w:w="1559" w:type="dxa"/>
            <w:shd w:val="clear" w:color="auto" w:fill="F2F2F2" w:themeFill="background1" w:themeFillShade="F2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  <w:r w:rsidRPr="00636444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402" w:type="dxa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</w:p>
        </w:tc>
      </w:tr>
      <w:tr w:rsidR="00D72E37" w:rsidTr="00FC2F4C">
        <w:tc>
          <w:tcPr>
            <w:tcW w:w="1559" w:type="dxa"/>
            <w:shd w:val="clear" w:color="auto" w:fill="F2F2F2" w:themeFill="background1" w:themeFillShade="F2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  <w:r w:rsidRPr="00636444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402" w:type="dxa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</w:p>
        </w:tc>
      </w:tr>
      <w:tr w:rsidR="00D72E37" w:rsidTr="00FC2F4C">
        <w:tc>
          <w:tcPr>
            <w:tcW w:w="1559" w:type="dxa"/>
            <w:shd w:val="clear" w:color="auto" w:fill="F2F2F2" w:themeFill="background1" w:themeFillShade="F2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402" w:type="dxa"/>
          </w:tcPr>
          <w:p w:rsidR="00D72E37" w:rsidRPr="00636444" w:rsidRDefault="00D72E37" w:rsidP="00D72E37">
            <w:pPr>
              <w:jc w:val="left"/>
              <w:rPr>
                <w:sz w:val="28"/>
                <w:szCs w:val="28"/>
              </w:rPr>
            </w:pPr>
          </w:p>
        </w:tc>
      </w:tr>
      <w:tr w:rsidR="00937188" w:rsidTr="00FC2F4C">
        <w:tc>
          <w:tcPr>
            <w:tcW w:w="1559" w:type="dxa"/>
            <w:shd w:val="clear" w:color="auto" w:fill="F2F2F2" w:themeFill="background1" w:themeFillShade="F2"/>
          </w:tcPr>
          <w:p w:rsidR="00937188" w:rsidRPr="00636444" w:rsidRDefault="00D72E37" w:rsidP="006364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3402" w:type="dxa"/>
          </w:tcPr>
          <w:p w:rsidR="00937188" w:rsidRPr="00636444" w:rsidRDefault="00937188" w:rsidP="00636444">
            <w:pPr>
              <w:jc w:val="left"/>
              <w:rPr>
                <w:sz w:val="28"/>
                <w:szCs w:val="28"/>
              </w:rPr>
            </w:pPr>
          </w:p>
        </w:tc>
      </w:tr>
      <w:tr w:rsidR="00D8169A" w:rsidTr="00FC2F4C">
        <w:tc>
          <w:tcPr>
            <w:tcW w:w="1559" w:type="dxa"/>
            <w:shd w:val="clear" w:color="auto" w:fill="F2F2F2" w:themeFill="background1" w:themeFillShade="F2"/>
          </w:tcPr>
          <w:p w:rsidR="00D8169A" w:rsidRDefault="00951BDB" w:rsidP="006364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授课</w:t>
            </w:r>
            <w:r w:rsidR="00D8169A">
              <w:rPr>
                <w:rFonts w:hint="eastAsia"/>
                <w:sz w:val="28"/>
                <w:szCs w:val="28"/>
              </w:rPr>
              <w:t>教师</w:t>
            </w:r>
          </w:p>
        </w:tc>
        <w:tc>
          <w:tcPr>
            <w:tcW w:w="3402" w:type="dxa"/>
          </w:tcPr>
          <w:p w:rsidR="00D8169A" w:rsidRPr="00636444" w:rsidRDefault="00D8169A" w:rsidP="00636444">
            <w:pPr>
              <w:jc w:val="left"/>
              <w:rPr>
                <w:sz w:val="28"/>
                <w:szCs w:val="28"/>
              </w:rPr>
            </w:pPr>
          </w:p>
        </w:tc>
      </w:tr>
      <w:tr w:rsidR="00636444" w:rsidTr="00FC2F4C">
        <w:tc>
          <w:tcPr>
            <w:tcW w:w="1559" w:type="dxa"/>
            <w:shd w:val="clear" w:color="auto" w:fill="F2F2F2" w:themeFill="background1" w:themeFillShade="F2"/>
          </w:tcPr>
          <w:p w:rsidR="00636444" w:rsidRPr="00636444" w:rsidRDefault="00636444" w:rsidP="00636444">
            <w:pPr>
              <w:jc w:val="left"/>
              <w:rPr>
                <w:sz w:val="28"/>
                <w:szCs w:val="28"/>
              </w:rPr>
            </w:pPr>
            <w:r w:rsidRPr="00636444">
              <w:rPr>
                <w:rFonts w:hint="eastAsia"/>
                <w:sz w:val="28"/>
                <w:szCs w:val="28"/>
              </w:rPr>
              <w:t>报告日期</w:t>
            </w:r>
          </w:p>
        </w:tc>
        <w:tc>
          <w:tcPr>
            <w:tcW w:w="3402" w:type="dxa"/>
          </w:tcPr>
          <w:p w:rsidR="00636444" w:rsidRPr="00636444" w:rsidRDefault="00024CD7" w:rsidP="0063644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16284B">
              <w:rPr>
                <w:sz w:val="28"/>
                <w:szCs w:val="28"/>
              </w:rPr>
              <w:t>3</w:t>
            </w:r>
            <w:r w:rsidR="003316D2"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</w:t>
            </w:r>
            <w:r w:rsidR="003316D2"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</w:t>
            </w:r>
            <w:r w:rsidR="003316D2">
              <w:rPr>
                <w:rFonts w:hint="eastAsia"/>
                <w:sz w:val="28"/>
                <w:szCs w:val="28"/>
              </w:rPr>
              <w:t>日</w:t>
            </w:r>
          </w:p>
        </w:tc>
        <w:bookmarkStart w:id="0" w:name="_GoBack"/>
        <w:bookmarkEnd w:id="0"/>
      </w:tr>
    </w:tbl>
    <w:p w:rsidR="00DA491C" w:rsidRDefault="00DA491C" w:rsidP="00636444">
      <w:pPr>
        <w:jc w:val="center"/>
      </w:pPr>
    </w:p>
    <w:p w:rsidR="00DA491C" w:rsidRDefault="00DA491C">
      <w:pPr>
        <w:sectPr w:rsidR="00DA491C" w:rsidSect="005068D9">
          <w:headerReference w:type="default" r:id="rId8"/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:rsidR="00DA491C" w:rsidRPr="008E78D9" w:rsidRDefault="00AE4580" w:rsidP="008E78D9">
      <w:pPr>
        <w:jc w:val="center"/>
        <w:rPr>
          <w:sz w:val="52"/>
        </w:rPr>
      </w:pPr>
      <w:r w:rsidRPr="008E78D9">
        <w:rPr>
          <w:rFonts w:hint="eastAsia"/>
          <w:sz w:val="52"/>
        </w:rPr>
        <w:lastRenderedPageBreak/>
        <w:t>论文题目</w:t>
      </w:r>
    </w:p>
    <w:p w:rsidR="00DA491C" w:rsidRPr="00151236" w:rsidRDefault="00526E1B" w:rsidP="00630697">
      <w:pPr>
        <w:ind w:firstLine="480"/>
        <w:jc w:val="center"/>
        <w:rPr>
          <w:bCs/>
          <w:color w:val="000000" w:themeColor="text1"/>
          <w:sz w:val="24"/>
        </w:rPr>
      </w:pPr>
      <w:r w:rsidRPr="00151236">
        <w:rPr>
          <w:rFonts w:hint="eastAsia"/>
          <w:bCs/>
          <w:color w:val="000000" w:themeColor="text1"/>
          <w:sz w:val="24"/>
        </w:rPr>
        <w:t>写明论文标题、作者、刊物、出处链接。</w:t>
      </w:r>
    </w:p>
    <w:p w:rsidR="00AF7BB9" w:rsidRPr="00AF7BB9" w:rsidRDefault="002829B2" w:rsidP="00AF7BB9">
      <w:pPr>
        <w:pStyle w:val="1"/>
      </w:pPr>
      <w:r w:rsidRPr="002829B2">
        <w:rPr>
          <w:rFonts w:hint="eastAsia"/>
        </w:rPr>
        <w:t>问题定义</w:t>
      </w:r>
    </w:p>
    <w:p w:rsidR="002829B2" w:rsidRPr="002829B2" w:rsidRDefault="002829B2" w:rsidP="002829B2">
      <w:pPr>
        <w:ind w:firstLine="480"/>
        <w:rPr>
          <w:bCs/>
          <w:color w:val="000000" w:themeColor="text1"/>
          <w:sz w:val="24"/>
        </w:rPr>
      </w:pPr>
      <w:r w:rsidRPr="002829B2">
        <w:rPr>
          <w:rFonts w:hint="eastAsia"/>
          <w:bCs/>
          <w:color w:val="000000" w:themeColor="text1"/>
          <w:sz w:val="24"/>
        </w:rPr>
        <w:t>本文解决了什么问题，问题描述</w:t>
      </w:r>
    </w:p>
    <w:p w:rsidR="00DA491C" w:rsidRPr="00AF7BB9" w:rsidRDefault="002829B2">
      <w:pPr>
        <w:pStyle w:val="1"/>
        <w:tabs>
          <w:tab w:val="left" w:pos="432"/>
        </w:tabs>
      </w:pPr>
      <w:r w:rsidRPr="002829B2">
        <w:rPr>
          <w:rFonts w:hint="eastAsia"/>
        </w:rPr>
        <w:t>算法描述和分析</w:t>
      </w:r>
    </w:p>
    <w:p w:rsidR="00DA491C" w:rsidRPr="002829B2" w:rsidRDefault="002829B2">
      <w:pPr>
        <w:ind w:firstLine="480"/>
        <w:rPr>
          <w:bCs/>
          <w:color w:val="000000" w:themeColor="text1"/>
          <w:sz w:val="24"/>
        </w:rPr>
      </w:pPr>
      <w:r w:rsidRPr="002829B2">
        <w:rPr>
          <w:rFonts w:hint="eastAsia"/>
          <w:bCs/>
          <w:color w:val="000000" w:themeColor="text1"/>
          <w:sz w:val="24"/>
        </w:rPr>
        <w:t>基本算法的描述和分析的结论，用一个例子说明相关算法</w:t>
      </w:r>
    </w:p>
    <w:p w:rsidR="00D25364" w:rsidRDefault="00C23642" w:rsidP="00C23642">
      <w:pPr>
        <w:pStyle w:val="1"/>
      </w:pPr>
      <w:r w:rsidRPr="00C23642">
        <w:rPr>
          <w:rFonts w:hint="eastAsia"/>
        </w:rPr>
        <w:t>讨论和分析</w:t>
      </w:r>
    </w:p>
    <w:p w:rsidR="00C23642" w:rsidRPr="00C23642" w:rsidRDefault="00C23642" w:rsidP="00C23642">
      <w:pPr>
        <w:ind w:firstLine="480"/>
        <w:rPr>
          <w:bCs/>
          <w:color w:val="000000" w:themeColor="text1"/>
          <w:sz w:val="24"/>
        </w:rPr>
      </w:pPr>
      <w:r w:rsidRPr="00C23642">
        <w:rPr>
          <w:rFonts w:hint="eastAsia"/>
          <w:bCs/>
          <w:color w:val="000000" w:themeColor="text1"/>
          <w:sz w:val="24"/>
        </w:rPr>
        <w:t>分析总结论文工作，讨论已有算法的不足和可能的改进</w:t>
      </w:r>
      <w:r w:rsidRPr="00C23642">
        <w:rPr>
          <w:rFonts w:hint="eastAsia"/>
          <w:bCs/>
          <w:color w:val="000000" w:themeColor="text1"/>
          <w:sz w:val="24"/>
        </w:rPr>
        <w:t xml:space="preserve"> </w:t>
      </w:r>
      <w:r w:rsidRPr="00C23642">
        <w:rPr>
          <w:bCs/>
          <w:color w:val="000000" w:themeColor="text1"/>
          <w:sz w:val="24"/>
        </w:rPr>
        <w:t>(</w:t>
      </w:r>
      <w:r w:rsidRPr="00C23642">
        <w:rPr>
          <w:rFonts w:hint="eastAsia"/>
          <w:bCs/>
          <w:color w:val="000000" w:themeColor="text1"/>
          <w:sz w:val="24"/>
        </w:rPr>
        <w:t>建议从已有算法的问题、可以改进的地方、不适用的情况等角度讨论</w:t>
      </w:r>
      <w:r w:rsidRPr="00C23642">
        <w:rPr>
          <w:bCs/>
          <w:color w:val="000000" w:themeColor="text1"/>
          <w:sz w:val="24"/>
        </w:rPr>
        <w:t>)</w:t>
      </w:r>
    </w:p>
    <w:p w:rsidR="00BC076F" w:rsidRDefault="00BC076F" w:rsidP="00BC076F"/>
    <w:p w:rsidR="005E572D" w:rsidRDefault="005E572D" w:rsidP="00BC076F">
      <w:pPr>
        <w:rPr>
          <w:b/>
        </w:rPr>
      </w:pPr>
    </w:p>
    <w:p w:rsidR="00BC076F" w:rsidRPr="00BC076F" w:rsidRDefault="00BC076F" w:rsidP="00BC076F">
      <w:pPr>
        <w:rPr>
          <w:b/>
        </w:rPr>
      </w:pPr>
      <w:r w:rsidRPr="00BC076F">
        <w:rPr>
          <w:rFonts w:hint="eastAsia"/>
          <w:b/>
        </w:rPr>
        <w:t>参考文献</w:t>
      </w:r>
    </w:p>
    <w:p w:rsidR="0021341D" w:rsidRDefault="0021341D" w:rsidP="0021341D"/>
    <w:p w:rsidR="0021341D" w:rsidRPr="0021341D" w:rsidRDefault="0021341D" w:rsidP="0021341D"/>
    <w:sectPr w:rsidR="0021341D" w:rsidRPr="0021341D" w:rsidSect="005068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FC6" w:rsidRDefault="00341FC6">
      <w:r>
        <w:separator/>
      </w:r>
    </w:p>
  </w:endnote>
  <w:endnote w:type="continuationSeparator" w:id="0">
    <w:p w:rsidR="00341FC6" w:rsidRDefault="0034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MS PGothic"/>
    <w:charset w:val="80"/>
    <w:family w:val="swiss"/>
    <w:pitch w:val="variable"/>
  </w:font>
  <w:font w:name="文泉驿正黑">
    <w:altName w:val="Yu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楷体_GB2312">
    <w:altName w:val="楷体"/>
    <w:charset w:val="86"/>
    <w:family w:val="moder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A49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000511"/>
      <w:docPartObj>
        <w:docPartGallery w:val="Page Numbers (Bottom of Page)"/>
        <w:docPartUnique/>
      </w:docPartObj>
    </w:sdtPr>
    <w:sdtEndPr/>
    <w:sdtContent>
      <w:p w:rsidR="00924DAF" w:rsidRDefault="0021341D" w:rsidP="0021341D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188" w:rsidRPr="00937188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A49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FC6" w:rsidRDefault="00341FC6">
      <w:r>
        <w:separator/>
      </w:r>
    </w:p>
  </w:footnote>
  <w:footnote w:type="continuationSeparator" w:id="0">
    <w:p w:rsidR="00341FC6" w:rsidRDefault="0034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A491C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A491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25364">
    <w:pPr>
      <w:pStyle w:val="a9"/>
    </w:pPr>
    <w:r>
      <w:rPr>
        <w:sz w:val="21"/>
        <w:szCs w:val="21"/>
      </w:rPr>
      <w:t>哈尔滨工业大学计算机学院《</w:t>
    </w:r>
    <w:r w:rsidR="00DE3B75">
      <w:rPr>
        <w:rFonts w:hint="eastAsia"/>
        <w:sz w:val="21"/>
        <w:szCs w:val="21"/>
      </w:rPr>
      <w:t>算法设计与分析</w:t>
    </w:r>
    <w:r>
      <w:rPr>
        <w:sz w:val="21"/>
        <w:szCs w:val="21"/>
      </w:rPr>
      <w:t>》课程报告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1C" w:rsidRDefault="00DA49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E4"/>
    <w:rsid w:val="00024CD7"/>
    <w:rsid w:val="00151236"/>
    <w:rsid w:val="0016284B"/>
    <w:rsid w:val="002034F7"/>
    <w:rsid w:val="0021341D"/>
    <w:rsid w:val="0025609B"/>
    <w:rsid w:val="002829B2"/>
    <w:rsid w:val="002A0445"/>
    <w:rsid w:val="002A3F3F"/>
    <w:rsid w:val="003316D2"/>
    <w:rsid w:val="00341FC6"/>
    <w:rsid w:val="003C477C"/>
    <w:rsid w:val="003D378E"/>
    <w:rsid w:val="00456109"/>
    <w:rsid w:val="005068D9"/>
    <w:rsid w:val="00516CA1"/>
    <w:rsid w:val="005209E8"/>
    <w:rsid w:val="00526E1B"/>
    <w:rsid w:val="00555C8C"/>
    <w:rsid w:val="005D12CF"/>
    <w:rsid w:val="005E572D"/>
    <w:rsid w:val="00630697"/>
    <w:rsid w:val="00636444"/>
    <w:rsid w:val="006A509B"/>
    <w:rsid w:val="0076193E"/>
    <w:rsid w:val="007A6E0A"/>
    <w:rsid w:val="007B06F9"/>
    <w:rsid w:val="008D698E"/>
    <w:rsid w:val="008E78D9"/>
    <w:rsid w:val="00924DAF"/>
    <w:rsid w:val="00937188"/>
    <w:rsid w:val="00951BDB"/>
    <w:rsid w:val="0097113B"/>
    <w:rsid w:val="009977E4"/>
    <w:rsid w:val="009A7FF8"/>
    <w:rsid w:val="009B26DC"/>
    <w:rsid w:val="00AE4580"/>
    <w:rsid w:val="00AF7BB9"/>
    <w:rsid w:val="00BC076F"/>
    <w:rsid w:val="00BE023A"/>
    <w:rsid w:val="00BE2F1C"/>
    <w:rsid w:val="00C23642"/>
    <w:rsid w:val="00C52D7E"/>
    <w:rsid w:val="00D25364"/>
    <w:rsid w:val="00D72E37"/>
    <w:rsid w:val="00D8169A"/>
    <w:rsid w:val="00DA491C"/>
    <w:rsid w:val="00DE3B75"/>
    <w:rsid w:val="00E76E3D"/>
    <w:rsid w:val="00ED432B"/>
    <w:rsid w:val="00F0098A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2A4F64"/>
  <w15:docId w15:val="{E180995D-CB3E-4067-BE84-65ACAD58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1"/>
      <w:sz w:val="21"/>
      <w:szCs w:val="24"/>
    </w:rPr>
  </w:style>
  <w:style w:type="paragraph" w:styleId="1">
    <w:name w:val="heading 1"/>
    <w:basedOn w:val="a"/>
    <w:next w:val="a"/>
    <w:qFormat/>
    <w:rsid w:val="00526E1B"/>
    <w:pPr>
      <w:keepNext/>
      <w:numPr>
        <w:numId w:val="1"/>
      </w:numPr>
      <w:spacing w:before="240" w:after="60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rsid w:val="00526E1B"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ascii="Arial" w:hAnsi="Arial" w:cs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C52D7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文泉驿正黑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Lohit Hind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a8">
    <w:name w:val="目录"/>
    <w:basedOn w:val="a"/>
    <w:pPr>
      <w:suppressLineNumbers/>
    </w:pPr>
    <w:rPr>
      <w:rFonts w:cs="Lohit Hindi"/>
    </w:rPr>
  </w:style>
  <w:style w:type="paragraph" w:styleId="a9">
    <w:name w:val="header"/>
    <w:basedOn w:val="a"/>
    <w:link w:val="a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</w:style>
  <w:style w:type="paragraph" w:customStyle="1" w:styleId="ae">
    <w:name w:val="表格内容"/>
    <w:basedOn w:val="a"/>
    <w:pPr>
      <w:suppressLineNumbers/>
    </w:pPr>
  </w:style>
  <w:style w:type="paragraph" w:customStyle="1" w:styleId="af">
    <w:name w:val="表格标题"/>
    <w:basedOn w:val="ae"/>
    <w:pPr>
      <w:jc w:val="center"/>
    </w:pPr>
    <w:rPr>
      <w:b/>
      <w:bCs/>
    </w:rPr>
  </w:style>
  <w:style w:type="paragraph" w:customStyle="1" w:styleId="af0">
    <w:name w:val="框内容"/>
    <w:basedOn w:val="a5"/>
  </w:style>
  <w:style w:type="table" w:styleId="af1">
    <w:name w:val="Table Grid"/>
    <w:basedOn w:val="a1"/>
    <w:uiPriority w:val="39"/>
    <w:rsid w:val="00636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脚 字符"/>
    <w:basedOn w:val="a0"/>
    <w:link w:val="ab"/>
    <w:uiPriority w:val="99"/>
    <w:rsid w:val="002A3F3F"/>
    <w:rPr>
      <w:rFonts w:eastAsia="宋体"/>
      <w:kern w:val="1"/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068D9"/>
    <w:rPr>
      <w:rFonts w:eastAsia="宋体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X351\Desktop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D698-7552-4C52-800B-60641CA5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哈尔滨工业大学软件学院</dc:title>
  <dc:subject/>
  <dc:creator>Wang Zhongjie</dc:creator>
  <cp:keywords/>
  <cp:lastModifiedBy>Dell</cp:lastModifiedBy>
  <cp:revision>47</cp:revision>
  <cp:lastPrinted>1900-12-31T16:00:00Z</cp:lastPrinted>
  <dcterms:created xsi:type="dcterms:W3CDTF">2020-05-15T13:16:00Z</dcterms:created>
  <dcterms:modified xsi:type="dcterms:W3CDTF">2023-10-31T05:59:00Z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